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475D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5D1" w:rsidRDefault="00C475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475D1" w:rsidRDefault="00251BD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75D1" w:rsidRDefault="00C475D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475D1" w:rsidRDefault="00C475D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475D1" w:rsidRDefault="00251B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475D1" w:rsidRDefault="00C475D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475D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5D1" w:rsidRDefault="00C475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475D1" w:rsidRDefault="00251B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475D1" w:rsidRDefault="00C475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5D1" w:rsidRDefault="00C475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475D1" w:rsidRDefault="00251B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475D1" w:rsidRDefault="00C475D1">
      <w:pPr>
        <w:pStyle w:val="Standard"/>
      </w:pPr>
    </w:p>
    <w:p w:rsidR="00C475D1" w:rsidRDefault="00251BD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475D1" w:rsidRDefault="00251BD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475D1" w:rsidRDefault="00251BD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B8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475D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475D1" w:rsidRDefault="00251B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TableContents"/>
              <w:ind w:left="629"/>
            </w:pPr>
          </w:p>
          <w:p w:rsidR="000D5766" w:rsidRDefault="000D5766">
            <w:pPr>
              <w:pStyle w:val="TableContents"/>
              <w:ind w:left="629"/>
            </w:pPr>
            <w:r>
              <w:t>Claudia R.E</w:t>
            </w:r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475D1" w:rsidRDefault="00251B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TableContents"/>
              <w:ind w:left="629"/>
            </w:pPr>
          </w:p>
          <w:p w:rsidR="000D5766" w:rsidRDefault="000D5766">
            <w:pPr>
              <w:pStyle w:val="TableContents"/>
              <w:ind w:left="629"/>
            </w:pPr>
            <w:r>
              <w:t>FUNDAMENTOS DE PROGRAMACIÓN</w:t>
            </w:r>
          </w:p>
          <w:p w:rsidR="000D5766" w:rsidRDefault="000D5766">
            <w:pPr>
              <w:pStyle w:val="TableContents"/>
              <w:ind w:left="629"/>
            </w:pPr>
          </w:p>
          <w:p w:rsidR="000D5766" w:rsidRDefault="000D5766">
            <w:pPr>
              <w:pStyle w:val="TableContents"/>
              <w:ind w:left="629"/>
            </w:pPr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475D1" w:rsidRDefault="00251B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TableContents"/>
              <w:ind w:left="629"/>
            </w:pPr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475D1" w:rsidRDefault="00251B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r>
              <w:rPr>
                <w:rFonts w:ascii="Cambria" w:hAnsi="Cambria"/>
                <w:i/>
                <w:color w:val="000000"/>
                <w:sz w:val="30"/>
              </w:rPr>
              <w:t>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766" w:rsidRDefault="000D5766">
            <w:pPr>
              <w:pStyle w:val="TableContents"/>
              <w:ind w:left="629"/>
            </w:pPr>
          </w:p>
          <w:p w:rsidR="000D5766" w:rsidRPr="000D5766" w:rsidRDefault="000D5766" w:rsidP="000D5766">
            <w:pPr>
              <w:tabs>
                <w:tab w:val="left" w:pos="1560"/>
              </w:tabs>
            </w:pPr>
            <w:r>
              <w:tab/>
              <w:t>PRÁCTICA #8</w:t>
            </w:r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475D1" w:rsidRDefault="00251B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TableContents"/>
              <w:ind w:left="629"/>
            </w:pPr>
          </w:p>
          <w:p w:rsidR="000D5766" w:rsidRDefault="000D5766">
            <w:pPr>
              <w:pStyle w:val="TableContents"/>
              <w:ind w:left="629"/>
            </w:pPr>
            <w:r>
              <w:t>Brandon Jiménez Macías.</w:t>
            </w:r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TableContents"/>
              <w:ind w:left="629"/>
            </w:pPr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TableContents"/>
              <w:ind w:left="629"/>
            </w:pPr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475D1" w:rsidRDefault="00251B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766" w:rsidRDefault="000D5766">
            <w:pPr>
              <w:pStyle w:val="TableContents"/>
              <w:ind w:left="629"/>
            </w:pPr>
          </w:p>
          <w:p w:rsidR="000D5766" w:rsidRDefault="000D5766" w:rsidP="000D5766">
            <w:pPr>
              <w:tabs>
                <w:tab w:val="left" w:pos="1440"/>
              </w:tabs>
            </w:pPr>
            <w:r>
              <w:tab/>
              <w:t>2018 – 2</w:t>
            </w:r>
          </w:p>
          <w:p w:rsidR="000D5766" w:rsidRDefault="000D5766" w:rsidP="000D5766">
            <w:pPr>
              <w:tabs>
                <w:tab w:val="left" w:pos="1440"/>
              </w:tabs>
            </w:pPr>
          </w:p>
          <w:p w:rsidR="000D5766" w:rsidRDefault="000D5766" w:rsidP="000D5766">
            <w:pPr>
              <w:tabs>
                <w:tab w:val="left" w:pos="1440"/>
              </w:tabs>
            </w:pPr>
          </w:p>
          <w:p w:rsidR="000D5766" w:rsidRPr="000D5766" w:rsidRDefault="000D5766" w:rsidP="000D5766">
            <w:pPr>
              <w:tabs>
                <w:tab w:val="left" w:pos="1440"/>
              </w:tabs>
            </w:pPr>
            <w:bookmarkStart w:id="0" w:name="_GoBack"/>
            <w:bookmarkEnd w:id="0"/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475D1" w:rsidRDefault="00251BD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TableContents"/>
              <w:ind w:left="629"/>
            </w:pPr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475D1" w:rsidRDefault="00251BD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TableContents"/>
              <w:ind w:left="629"/>
            </w:pPr>
          </w:p>
        </w:tc>
      </w:tr>
      <w:tr w:rsidR="00C475D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75D1" w:rsidRDefault="00C475D1">
            <w:pPr>
              <w:pStyle w:val="TableContents"/>
              <w:ind w:left="629"/>
            </w:pPr>
          </w:p>
        </w:tc>
      </w:tr>
    </w:tbl>
    <w:p w:rsidR="00C475D1" w:rsidRDefault="00C475D1">
      <w:pPr>
        <w:pStyle w:val="Standard"/>
      </w:pPr>
    </w:p>
    <w:p w:rsidR="00C475D1" w:rsidRDefault="00C475D1">
      <w:pPr>
        <w:pStyle w:val="Standard"/>
      </w:pPr>
    </w:p>
    <w:p w:rsidR="00C475D1" w:rsidRDefault="00251BD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64B42" w:rsidRDefault="00C64B42">
      <w:pPr>
        <w:pStyle w:val="Standard"/>
        <w:rPr>
          <w:rFonts w:ascii="Calibri" w:hAnsi="Calibri"/>
          <w:color w:val="000000"/>
          <w:sz w:val="52"/>
        </w:rPr>
      </w:pPr>
    </w:p>
    <w:p w:rsidR="000D5766" w:rsidRDefault="000D5766" w:rsidP="000D5766">
      <w:pPr>
        <w:pStyle w:val="Default"/>
        <w:rPr>
          <w:sz w:val="52"/>
          <w:szCs w:val="52"/>
        </w:rPr>
      </w:pPr>
      <w:r>
        <w:rPr>
          <w:sz w:val="52"/>
          <w:szCs w:val="52"/>
        </w:rPr>
        <w:t xml:space="preserve">Guía práctica de estudio 08: </w:t>
      </w:r>
    </w:p>
    <w:p w:rsidR="000D5766" w:rsidRDefault="000D5766" w:rsidP="000D5766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Estructuras de selección</w:t>
      </w:r>
      <w:r>
        <w:rPr>
          <w:sz w:val="52"/>
          <w:szCs w:val="52"/>
        </w:rPr>
        <w:t>.</w:t>
      </w:r>
    </w:p>
    <w:p w:rsidR="000D5766" w:rsidRDefault="000D5766" w:rsidP="000D5766">
      <w:pPr>
        <w:pStyle w:val="Standard"/>
        <w:rPr>
          <w:sz w:val="52"/>
          <w:szCs w:val="52"/>
        </w:rPr>
      </w:pPr>
    </w:p>
    <w:p w:rsidR="000D5766" w:rsidRPr="000D5766" w:rsidRDefault="000D5766" w:rsidP="000D5766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sz w:val="28"/>
          <w:szCs w:val="28"/>
          <w:lang w:val="es-MX" w:bidi="ar-SA"/>
        </w:rPr>
      </w:pPr>
      <w:r w:rsidRPr="000D5766">
        <w:rPr>
          <w:rFonts w:ascii="Arial" w:hAnsi="Arial" w:cs="Arial"/>
          <w:b/>
          <w:bCs/>
          <w:color w:val="000000"/>
          <w:kern w:val="0"/>
          <w:sz w:val="28"/>
          <w:szCs w:val="28"/>
          <w:lang w:val="es-MX" w:bidi="ar-SA"/>
        </w:rPr>
        <w:t xml:space="preserve">Objetivo: </w:t>
      </w:r>
    </w:p>
    <w:p w:rsidR="00C64B42" w:rsidRDefault="000D5766" w:rsidP="000D5766">
      <w:pPr>
        <w:pStyle w:val="Standard"/>
        <w:rPr>
          <w:rFonts w:ascii="Calibri" w:hAnsi="Calibri"/>
          <w:color w:val="000000"/>
          <w:sz w:val="52"/>
        </w:rPr>
      </w:pPr>
      <w:r w:rsidRPr="000D5766">
        <w:rPr>
          <w:rFonts w:ascii="Book Antiqua" w:hAnsi="Book Antiqua" w:cs="Book Antiqua"/>
          <w:color w:val="000000"/>
          <w:kern w:val="0"/>
          <w:sz w:val="22"/>
          <w:szCs w:val="22"/>
          <w:lang w:val="es-MX" w:bidi="ar-SA"/>
        </w:rPr>
        <w:t>Elaborar programas en lenguaje C que incluyan las estructuras de selección if, if-else, switch y ternaria (o condicional) para la resolución de problemas básicos.</w:t>
      </w:r>
    </w:p>
    <w:p w:rsidR="00C64B42" w:rsidRDefault="00C64B42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7693E1DE" wp14:editId="52BCCE29">
            <wp:extent cx="6623685" cy="3724275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42" w:rsidRDefault="00C64B42">
      <w:pPr>
        <w:pStyle w:val="Standard"/>
        <w:rPr>
          <w:noProof/>
          <w:lang w:val="es-MX" w:eastAsia="es-MX" w:bidi="ar-SA"/>
        </w:rPr>
      </w:pPr>
    </w:p>
    <w:p w:rsidR="00C64B42" w:rsidRDefault="00C64B42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inline distT="0" distB="0" distL="0" distR="0" wp14:anchorId="051827BD" wp14:editId="51018136">
            <wp:extent cx="1752600" cy="128926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54" t="16880" r="64624" b="50383"/>
                    <a:stretch/>
                  </pic:blipFill>
                  <pic:spPr bwMode="auto">
                    <a:xfrm>
                      <a:off x="0" y="0"/>
                      <a:ext cx="1766700" cy="129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drawing>
          <wp:inline distT="0" distB="0" distL="0" distR="0" wp14:anchorId="1BEA2FD0" wp14:editId="0238FABC">
            <wp:extent cx="2230269" cy="1352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10" t="17136" r="67501" b="58823"/>
                    <a:stretch/>
                  </pic:blipFill>
                  <pic:spPr bwMode="auto">
                    <a:xfrm>
                      <a:off x="0" y="0"/>
                      <a:ext cx="2240210" cy="135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drawing>
          <wp:inline distT="0" distB="0" distL="0" distR="0" wp14:anchorId="7A301391" wp14:editId="216BA8EC">
            <wp:extent cx="1912007" cy="1342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66" t="17135" r="66926" b="58824"/>
                    <a:stretch/>
                  </pic:blipFill>
                  <pic:spPr bwMode="auto">
                    <a:xfrm>
                      <a:off x="0" y="0"/>
                      <a:ext cx="1938585" cy="136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B42" w:rsidRDefault="00C64B42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0D5766" w:rsidRDefault="000D5766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t>Este es el primer programa, en lugar de usar if  y else if usa el operador ‘?’</w:t>
      </w:r>
    </w:p>
    <w:p w:rsidR="000D5766" w:rsidRDefault="000D5766">
      <w:pPr>
        <w:pStyle w:val="Standard"/>
        <w:rPr>
          <w:noProof/>
          <w:lang w:val="es-MX" w:eastAsia="es-MX" w:bidi="ar-SA"/>
        </w:rPr>
      </w:pPr>
    </w:p>
    <w:p w:rsidR="00C64B42" w:rsidRDefault="000D5766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28A8DAC8" wp14:editId="48A83537">
            <wp:extent cx="6623685" cy="3724275"/>
            <wp:effectExtent l="0" t="0" r="571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B4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BD2" w:rsidRDefault="00251BD2">
      <w:r>
        <w:separator/>
      </w:r>
    </w:p>
  </w:endnote>
  <w:endnote w:type="continuationSeparator" w:id="0">
    <w:p w:rsidR="00251BD2" w:rsidRDefault="0025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BD2" w:rsidRDefault="00251BD2">
      <w:r>
        <w:rPr>
          <w:color w:val="000000"/>
        </w:rPr>
        <w:separator/>
      </w:r>
    </w:p>
  </w:footnote>
  <w:footnote w:type="continuationSeparator" w:id="0">
    <w:p w:rsidR="00251BD2" w:rsidRDefault="00251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475D1"/>
    <w:rsid w:val="000D5766"/>
    <w:rsid w:val="00251BD2"/>
    <w:rsid w:val="00C475D1"/>
    <w:rsid w:val="00C6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CE868-14EC-4DAD-9CD5-1AAB50A1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0D5766"/>
    <w:pPr>
      <w:widowControl/>
      <w:autoSpaceDE w:val="0"/>
      <w:adjustRightInd w:val="0"/>
      <w:textAlignment w:val="auto"/>
    </w:pPr>
    <w:rPr>
      <w:rFonts w:ascii="Cambria" w:hAnsi="Cambria" w:cs="Cambria"/>
      <w:color w:val="000000"/>
      <w:kern w:val="0"/>
      <w:lang w:val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Usuario de Windows</cp:lastModifiedBy>
  <cp:revision>2</cp:revision>
  <dcterms:created xsi:type="dcterms:W3CDTF">2018-05-17T01:07:00Z</dcterms:created>
  <dcterms:modified xsi:type="dcterms:W3CDTF">2018-05-17T01:07:00Z</dcterms:modified>
</cp:coreProperties>
</file>